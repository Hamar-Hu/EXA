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2DC2" w:rsidRDefault="00807216">
      <w:r>
        <w:rPr>
          <w:noProof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86CC8F" wp14:editId="058E3791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8915FD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 w:rsidRPr="00B87D29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TITRE</w:t>
                            </w:r>
                            <w:r w:rsidRPr="00B87D29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br/>
                              <w:t>DU 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1pt;margin-top:91.25pt;width:309.5pt;height:11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" filled="f" stroked="f">
                <v:textbox>
                  <w:txbxContent>
                    <w:p w:rsidR="006B445E" w:rsidRPr="00B87D29" w:rsidRDefault="008915FD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 w:rsidRPr="00B87D29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TITRE</w:t>
                      </w:r>
                      <w:r w:rsidRPr="00B87D29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br/>
                        <w:t>DU RAPPORT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9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353D3" wp14:editId="07A03134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8915FD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B87D29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SOUS-TITRE DU 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48.9pt;margin-top:210.65pt;width:268.8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" filled="f" stroked="f">
                <v:textbox>
                  <w:txbxContent>
                    <w:p w:rsidR="008915FD" w:rsidRPr="00B87D29" w:rsidRDefault="008915FD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 w:rsidRPr="00B87D29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SOUS-TITRE DU RAPPORT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2DC2" w:rsidRDefault="00372DC2">
      <w:r>
        <w:br w:type="page"/>
      </w:r>
    </w:p>
    <w:sdt>
      <w:sdtPr>
        <w:rPr>
          <w:lang w:val="fr-FR"/>
        </w:rPr>
        <w:id w:val="-40137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fr-FR"/>
        </w:rPr>
      </w:sdtEndPr>
      <w:sdtContent>
        <w:p w:rsidR="00372DC2" w:rsidRDefault="00372DC2" w:rsidP="00372DC2">
          <w:pPr>
            <w:pStyle w:val="En-ttedetabledesmatires"/>
            <w:spacing w:before="0"/>
          </w:pPr>
          <w:r>
            <w:rPr>
              <w:lang w:val="fr-FR"/>
            </w:rPr>
            <w:t>Table des matières</w:t>
          </w:r>
        </w:p>
        <w:p w:rsidR="00372DC2" w:rsidRDefault="00372DC2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372DC2" w:rsidRDefault="00372DC2"/>
    <w:p w:rsidR="00372DC2" w:rsidRDefault="00372DC2">
      <w:r>
        <w:br w:type="page"/>
      </w:r>
    </w:p>
    <w:p w:rsidR="0058332A" w:rsidRPr="00372DC2" w:rsidRDefault="00372DC2" w:rsidP="00372DC2">
      <w:pPr>
        <w:pStyle w:val="Titre1"/>
        <w:jc w:val="right"/>
        <w:rPr>
          <w:b/>
          <w:bCs/>
          <w:sz w:val="52"/>
          <w:szCs w:val="52"/>
        </w:rPr>
      </w:pPr>
      <w:r w:rsidRPr="00372DC2">
        <w:rPr>
          <w:b/>
          <w:bCs/>
          <w:sz w:val="52"/>
          <w:szCs w:val="52"/>
        </w:rPr>
        <w:lastRenderedPageBreak/>
        <w:t>Titre</w:t>
      </w:r>
    </w:p>
    <w:p w:rsidR="00372DC2" w:rsidRDefault="00372DC2" w:rsidP="00372DC2">
      <w:proofErr w:type="spellStart"/>
      <w:proofErr w:type="gramStart"/>
      <w:r>
        <w:t>blabla</w:t>
      </w:r>
      <w:proofErr w:type="spellEnd"/>
      <w:proofErr w:type="gramEnd"/>
    </w:p>
    <w:p w:rsidR="00372DC2" w:rsidRDefault="00372DC2"/>
    <w:sectPr w:rsidR="00372DC2" w:rsidSect="00DE4713">
      <w:headerReference w:type="default" r:id="rId11"/>
      <w:footerReference w:type="default" r:id="rId12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4ED6" w:rsidRDefault="00364ED6" w:rsidP="006651C9">
      <w:r>
        <w:separator/>
      </w:r>
    </w:p>
  </w:endnote>
  <w:endnote w:type="continuationSeparator" w:id="0">
    <w:p w:rsidR="00364ED6" w:rsidRDefault="00364ED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7B23" w:rsidRDefault="00372DC2" w:rsidP="00372DC2">
    <w:pPr>
      <w:pStyle w:val="Pieddepage"/>
      <w:tabs>
        <w:tab w:val="clear" w:pos="4536"/>
        <w:tab w:val="clear" w:pos="9072"/>
        <w:tab w:val="right" w:pos="11522"/>
      </w:tabs>
    </w:pPr>
    <w:sdt>
      <w:sdtPr>
        <w:alias w:val="Date de publication"/>
        <w:tag w:val=""/>
        <w:id w:val="-1440979907"/>
        <w:placeholder>
          <w:docPart w:val="498F3D0249BA472D8F8E2E996743C26B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fr-CH"/>
          <w:storeMappedDataAs w:val="dateTime"/>
          <w:calendar w:val="gregorian"/>
        </w:date>
      </w:sdtPr>
      <w:sdtContent>
        <w:r w:rsidRPr="00CA4B30">
          <w:rPr>
            <w:rStyle w:val="Textedelespacerserv"/>
          </w:rPr>
          <w:t>[Date de publication]</w:t>
        </w:r>
      </w:sdtContent>
    </w:sdt>
    <w:r>
      <w:tab/>
    </w:r>
    <w:sdt>
      <w:sdtPr>
        <w:alias w:val="Catégorie "/>
        <w:tag w:val=""/>
        <w:id w:val="-2075886446"/>
        <w:placeholder>
          <w:docPart w:val="8987613EB85741D29AB89A591EA88F4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CA4B30">
          <w:rPr>
            <w:rStyle w:val="Textedelespacerserv"/>
          </w:rPr>
          <w:t>[Catégorie 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4ED6" w:rsidRDefault="00364ED6" w:rsidP="006651C9">
      <w:r>
        <w:separator/>
      </w:r>
    </w:p>
  </w:footnote>
  <w:footnote w:type="continuationSeparator" w:id="0">
    <w:p w:rsidR="00364ED6" w:rsidRDefault="00364ED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7B23" w:rsidRDefault="00372DC2" w:rsidP="00372DC2">
    <w:pPr>
      <w:pStyle w:val="En-tte"/>
      <w:tabs>
        <w:tab w:val="clear" w:pos="4536"/>
        <w:tab w:val="clear" w:pos="9072"/>
        <w:tab w:val="right" w:pos="11522"/>
      </w:tabs>
    </w:pPr>
    <w:sdt>
      <w:sdtPr>
        <w:id w:val="501482564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2669540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1151704813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2DC2" w:rsidRDefault="00372DC2">
                              <w:pPr>
                                <w:jc w:val="right"/>
                                <w:rPr>
                                  <w:rStyle w:val="Numrodepage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lipse 2" o:spid="_x0000_s1028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lef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" o:allowincell="f" fillcolor="#0070c0" stroked="f">
                  <v:textbox inset="0,,0">
                    <w:txbxContent>
                      <w:p w:rsidR="00372DC2" w:rsidRDefault="00372DC2">
                        <w:pPr>
                          <w:jc w:val="right"/>
                          <w:rPr>
                            <w:rStyle w:val="Numrodepage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sdt>
      <w:sdtPr>
        <w:alias w:val="Titre "/>
        <w:tag w:val=""/>
        <w:id w:val="-1223130809"/>
        <w:placeholder>
          <w:docPart w:val="AF0E317A178442C8AC1220B9D4524F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Page de garde "Business" pour rapport</w:t>
        </w:r>
      </w:sdtContent>
    </w:sdt>
    <w:r>
      <w:tab/>
    </w:r>
    <w:sdt>
      <w:sdtPr>
        <w:alias w:val="Auteur "/>
        <w:tag w:val=""/>
        <w:id w:val="927002323"/>
        <w:placeholder>
          <w:docPart w:val="A23BF08B34B9422CA28E9E9C6C63EF1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Antoine Humair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C2"/>
    <w:rsid w:val="000326C5"/>
    <w:rsid w:val="000861DC"/>
    <w:rsid w:val="00154F18"/>
    <w:rsid w:val="001730CA"/>
    <w:rsid w:val="0017316A"/>
    <w:rsid w:val="001A02BE"/>
    <w:rsid w:val="00202362"/>
    <w:rsid w:val="002534DD"/>
    <w:rsid w:val="00255463"/>
    <w:rsid w:val="002A724D"/>
    <w:rsid w:val="002F4FD5"/>
    <w:rsid w:val="00364ADF"/>
    <w:rsid w:val="00364ED6"/>
    <w:rsid w:val="00372DC2"/>
    <w:rsid w:val="003874D9"/>
    <w:rsid w:val="003B5121"/>
    <w:rsid w:val="00463284"/>
    <w:rsid w:val="00472FC1"/>
    <w:rsid w:val="004A6277"/>
    <w:rsid w:val="00515EF9"/>
    <w:rsid w:val="00526DD1"/>
    <w:rsid w:val="00552A23"/>
    <w:rsid w:val="0058332A"/>
    <w:rsid w:val="006651C9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4787AC"/>
  <w15:docId w15:val="{D91611EA-7441-4D9B-915F-7ECDE13A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2D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372D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DC2"/>
    <w:pPr>
      <w:spacing w:line="259" w:lineRule="auto"/>
      <w:outlineLvl w:val="9"/>
    </w:pPr>
    <w:rPr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372DC2"/>
    <w:rPr>
      <w:color w:val="666666"/>
    </w:rPr>
  </w:style>
  <w:style w:type="character" w:styleId="Numrodepage">
    <w:name w:val="page number"/>
    <w:basedOn w:val="Policepardfaut"/>
    <w:uiPriority w:val="99"/>
    <w:unhideWhenUsed/>
    <w:rsid w:val="00372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\AppData\Roaming\Microsoft\Templates\Page%20de%20garde%20Business%20pour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0E317A178442C8AC1220B9D4524F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4D8A5A-EB17-47CF-B23A-24DD41896ADE}"/>
      </w:docPartPr>
      <w:docPartBody>
        <w:p w:rsidR="00000000" w:rsidRDefault="0052721B">
          <w:r w:rsidRPr="00CA4B30">
            <w:rPr>
              <w:rStyle w:val="Textedelespacerserv"/>
            </w:rPr>
            <w:t>[Titre ]</w:t>
          </w:r>
        </w:p>
      </w:docPartBody>
    </w:docPart>
    <w:docPart>
      <w:docPartPr>
        <w:name w:val="A23BF08B34B9422CA28E9E9C6C63EF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A3E07-9D78-422D-97D5-7D3FD832B019}"/>
      </w:docPartPr>
      <w:docPartBody>
        <w:p w:rsidR="00000000" w:rsidRDefault="0052721B">
          <w:r w:rsidRPr="00CA4B30">
            <w:rPr>
              <w:rStyle w:val="Textedelespacerserv"/>
            </w:rPr>
            <w:t>[Auteur ]</w:t>
          </w:r>
        </w:p>
      </w:docPartBody>
    </w:docPart>
    <w:docPart>
      <w:docPartPr>
        <w:name w:val="498F3D0249BA472D8F8E2E996743C2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DB0FD9-9ACC-42A4-B396-45A9E60F0C3A}"/>
      </w:docPartPr>
      <w:docPartBody>
        <w:p w:rsidR="00000000" w:rsidRDefault="0052721B">
          <w:r w:rsidRPr="00CA4B30">
            <w:rPr>
              <w:rStyle w:val="Textedelespacerserv"/>
            </w:rPr>
            <w:t>[Date de publication]</w:t>
          </w:r>
        </w:p>
      </w:docPartBody>
    </w:docPart>
    <w:docPart>
      <w:docPartPr>
        <w:name w:val="8987613EB85741D29AB89A591EA88F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CCE7E-8D40-44EB-907B-26162E309EE6}"/>
      </w:docPartPr>
      <w:docPartBody>
        <w:p w:rsidR="00000000" w:rsidRDefault="0052721B">
          <w:r w:rsidRPr="00CA4B30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1B"/>
    <w:rsid w:val="0017316A"/>
    <w:rsid w:val="0052721B"/>
    <w:rsid w:val="0099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1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52721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2721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249344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TP104319191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2014-05-01T08:44:17+00:00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612320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"Business" pour mettre en valeur vos rapports professionnels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F2C2748-23F5-44E5-8D9D-BE217C6CFB06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2.xml><?xml version="1.0" encoding="utf-8"?>
<ds:datastoreItem xmlns:ds="http://schemas.openxmlformats.org/officeDocument/2006/customXml" ds:itemID="{F74C85FD-E6A2-4824-A501-F499458C73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40C45B-ED93-4F61-AA6F-729ED9638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7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>Antoine Humair</dc:creator>
  <cp:keywords/>
  <dc:description/>
  <cp:lastModifiedBy>Antoine Humair</cp:lastModifiedBy>
  <cp:revision>1</cp:revision>
  <dcterms:created xsi:type="dcterms:W3CDTF">2025-05-10T19:30:00Z</dcterms:created>
  <dcterms:modified xsi:type="dcterms:W3CDTF">2025-05-10T19:37:00Z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